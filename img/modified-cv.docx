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9E1637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4217754" w14:textId="55EC8FB3" w:rsidR="00692703" w:rsidRPr="00CF1A49" w:rsidRDefault="007A1442" w:rsidP="00913946">
            <w:pPr>
              <w:pStyle w:val="Title"/>
            </w:pPr>
            <w:r>
              <w:t>OLUSEUN</w:t>
            </w:r>
            <w:r w:rsidR="00964D19">
              <w:t>.a</w:t>
            </w:r>
            <w:r w:rsidR="009E64BF">
              <w:t xml:space="preserve"> </w:t>
            </w:r>
            <w:r w:rsidR="00A865F5">
              <w:rPr>
                <w:rStyle w:val="IntenseEmphasis"/>
              </w:rPr>
              <w:t>Bisiriyu</w:t>
            </w:r>
          </w:p>
          <w:p w14:paraId="12EB9601" w14:textId="40BE38C9" w:rsidR="00692703" w:rsidRPr="00CF1A49" w:rsidRDefault="00A865F5" w:rsidP="00913946">
            <w:pPr>
              <w:pStyle w:val="ContactInfo"/>
              <w:contextualSpacing w:val="0"/>
            </w:pPr>
            <w:r>
              <w:t>Zone 10 Kemta Housing Estate, Abeokuta, Nigeria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3BDBA701A4743DCA2CE7140E79BF3D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08133726087</w:t>
            </w:r>
          </w:p>
          <w:p w14:paraId="72E65896" w14:textId="38EC5812" w:rsidR="00692703" w:rsidRPr="00CF1A49" w:rsidRDefault="009D015E" w:rsidP="00913946">
            <w:pPr>
              <w:pStyle w:val="ContactInfoEmphasis"/>
              <w:contextualSpacing w:val="0"/>
            </w:pPr>
            <w:r w:rsidRPr="00DD067E">
              <w:rPr>
                <w:color w:val="841727" w:themeColor="accent3" w:themeShade="BF"/>
              </w:rPr>
              <w:t>b</w:t>
            </w:r>
            <w:r w:rsidR="00A865F5" w:rsidRPr="00DD067E">
              <w:rPr>
                <w:color w:val="841727" w:themeColor="accent3" w:themeShade="BF"/>
              </w:rPr>
              <w:t>isiriyuseun5@gmail.com</w:t>
            </w:r>
            <w:r w:rsidR="00692703" w:rsidRPr="00DD067E">
              <w:rPr>
                <w:color w:val="841727" w:themeColor="accent3" w:themeShade="BF"/>
              </w:rPr>
              <w:t xml:space="preserve"> </w:t>
            </w:r>
            <w:sdt>
              <w:sdtPr>
                <w:rPr>
                  <w:color w:val="841727" w:themeColor="accent3" w:themeShade="BF"/>
                </w:rPr>
                <w:alias w:val="Divider dot:"/>
                <w:tag w:val="Divider dot:"/>
                <w:id w:val="2000459528"/>
                <w:placeholder>
                  <w:docPart w:val="62B5C693598344FDA171B18F3482A772"/>
                </w:placeholder>
                <w:temporary/>
                <w:showingPlcHdr/>
                <w15:appearance w15:val="hidden"/>
              </w:sdtPr>
              <w:sdtEndPr>
                <w:rPr>
                  <w:color w:val="841727" w:themeColor="accent3" w:themeShade="BF"/>
                </w:rPr>
              </w:sdtEndPr>
              <w:sdtContent>
                <w:r w:rsidR="00692703" w:rsidRPr="00DD067E">
                  <w:rPr>
                    <w:color w:val="841727" w:themeColor="accent3" w:themeShade="BF"/>
                  </w:rPr>
                  <w:t>·</w:t>
                </w:r>
              </w:sdtContent>
            </w:sdt>
            <w:r w:rsidR="00692703" w:rsidRPr="00DD067E">
              <w:rPr>
                <w:color w:val="841727" w:themeColor="accent3" w:themeShade="BF"/>
              </w:rPr>
              <w:t xml:space="preserve"> </w:t>
            </w:r>
            <w:r w:rsidR="00A865F5" w:rsidRPr="00DD067E">
              <w:rPr>
                <w:rFonts w:ascii="Segoe UI" w:hAnsi="Segoe UI" w:cs="Segoe UI"/>
                <w:color w:val="841727" w:themeColor="accent3" w:themeShade="BF"/>
                <w:sz w:val="21"/>
                <w:szCs w:val="21"/>
                <w:shd w:val="clear" w:color="auto" w:fill="FFFFFF"/>
              </w:rPr>
              <w:t>https://www.linkedin.com/in/bisiriyu-seun-11a29b172</w:t>
            </w:r>
            <w:r w:rsidR="00692703" w:rsidRPr="00DD067E">
              <w:rPr>
                <w:color w:val="841727" w:themeColor="accent3" w:themeShade="BF"/>
              </w:rPr>
              <w:t xml:space="preserve"> </w:t>
            </w:r>
            <w:sdt>
              <w:sdtPr>
                <w:rPr>
                  <w:color w:val="841727" w:themeColor="accent3" w:themeShade="BF"/>
                </w:rPr>
                <w:alias w:val="Divider dot:"/>
                <w:tag w:val="Divider dot:"/>
                <w:id w:val="759871761"/>
                <w:placeholder>
                  <w:docPart w:val="970292793AA544D2B59363A788584F29"/>
                </w:placeholder>
                <w:temporary/>
                <w:showingPlcHdr/>
                <w15:appearance w15:val="hidden"/>
              </w:sdtPr>
              <w:sdtEndPr>
                <w:rPr>
                  <w:color w:val="841727" w:themeColor="accent3" w:themeShade="BF"/>
                </w:rPr>
              </w:sdtEndPr>
              <w:sdtContent>
                <w:r w:rsidR="00692703" w:rsidRPr="00DD067E">
                  <w:rPr>
                    <w:color w:val="841727" w:themeColor="accent3" w:themeShade="BF"/>
                  </w:rPr>
                  <w:t>·</w:t>
                </w:r>
              </w:sdtContent>
            </w:sdt>
            <w:r w:rsidR="00692703" w:rsidRPr="00DD067E">
              <w:rPr>
                <w:color w:val="841727" w:themeColor="accent3" w:themeShade="BF"/>
              </w:rPr>
              <w:t xml:space="preserve"> </w:t>
            </w:r>
          </w:p>
        </w:tc>
      </w:tr>
      <w:tr w:rsidR="009571D8" w:rsidRPr="00CF1A49" w14:paraId="247D0CD4" w14:textId="77777777" w:rsidTr="00692703">
        <w:tc>
          <w:tcPr>
            <w:tcW w:w="9360" w:type="dxa"/>
            <w:tcMar>
              <w:top w:w="432" w:type="dxa"/>
            </w:tcMar>
          </w:tcPr>
          <w:p w14:paraId="26B26297" w14:textId="7466AEDC" w:rsidR="001755A8" w:rsidRPr="00CF1A49" w:rsidRDefault="00A865F5" w:rsidP="00913946">
            <w:pPr>
              <w:contextualSpacing w:val="0"/>
            </w:pPr>
            <w:r>
              <w:t>I am a dedicated person with a passion for the business and</w:t>
            </w:r>
            <w:r w:rsidR="007F6E27">
              <w:t xml:space="preserve"> technical aspect of data analytics. I thrive when I challenge business entities to look at problems from a data-driven point of view to drive innovation in business processes and optimization of results. Though my experience level is not far-ranging I have always endeavored to put my best in any role I’ve been assigned for optimality.</w:t>
            </w:r>
          </w:p>
        </w:tc>
      </w:tr>
    </w:tbl>
    <w:p w14:paraId="6C61EFEA" w14:textId="77777777" w:rsidR="004E01EB" w:rsidRPr="00CF1A49" w:rsidRDefault="00657D5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72FF80D31154B52856F509E93700B6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165649F" w14:textId="77777777" w:rsidTr="00D66A52">
        <w:tc>
          <w:tcPr>
            <w:tcW w:w="9355" w:type="dxa"/>
          </w:tcPr>
          <w:p w14:paraId="5E292590" w14:textId="012300FA" w:rsidR="005F702F" w:rsidRPr="005F702F" w:rsidRDefault="005F702F" w:rsidP="005F702F">
            <w:pPr>
              <w:pStyle w:val="Heading3"/>
              <w:contextualSpacing w:val="0"/>
            </w:pPr>
            <w:r>
              <w:t>Jan 2018</w:t>
            </w:r>
            <w:r w:rsidR="001D0BF1" w:rsidRPr="00CF1A49">
              <w:t xml:space="preserve"> – </w:t>
            </w:r>
            <w:r>
              <w:t>Apr 2018</w:t>
            </w:r>
          </w:p>
          <w:p w14:paraId="5D82F1DB" w14:textId="71DC2B20" w:rsidR="001E3120" w:rsidRPr="009B6AD8" w:rsidRDefault="005F702F" w:rsidP="005F702F">
            <w:pPr>
              <w:contextualSpacing w:val="0"/>
              <w:rPr>
                <w:b/>
                <w:bCs/>
                <w:color w:val="841727" w:themeColor="accent3" w:themeShade="BF"/>
              </w:rPr>
            </w:pPr>
            <w:r w:rsidRPr="009B6AD8">
              <w:rPr>
                <w:b/>
                <w:bCs/>
                <w:color w:val="841727" w:themeColor="accent3" w:themeShade="BF"/>
                <w:sz w:val="26"/>
                <w:szCs w:val="26"/>
              </w:rPr>
              <w:t>SHELL CO-OPERATIVE SOCIETY [I</w:t>
            </w:r>
            <w:r w:rsidRPr="009B6AD8">
              <w:rPr>
                <w:b/>
                <w:bCs/>
                <w:color w:val="841727" w:themeColor="accent3" w:themeShade="BF"/>
                <w:sz w:val="26"/>
                <w:szCs w:val="26"/>
              </w:rPr>
              <w:t>NTERN</w:t>
            </w:r>
            <w:r w:rsidRPr="009B6AD8">
              <w:rPr>
                <w:b/>
                <w:bCs/>
                <w:color w:val="841727" w:themeColor="accent3" w:themeShade="BF"/>
                <w:sz w:val="26"/>
                <w:szCs w:val="26"/>
              </w:rPr>
              <w:t>]</w:t>
            </w:r>
          </w:p>
          <w:p w14:paraId="250D7C47" w14:textId="5C71765E" w:rsidR="005F702F" w:rsidRPr="00CF1A49" w:rsidRDefault="005F702F" w:rsidP="005F702F">
            <w:pPr>
              <w:contextualSpacing w:val="0"/>
            </w:pPr>
            <w:r w:rsidRPr="005F702F">
              <w:t>Delegated to handle loan requests, entry of loan data into excel spreadsheet and analyzing data in excel to ease decision-making process for my supervisor.</w:t>
            </w:r>
          </w:p>
        </w:tc>
      </w:tr>
      <w:tr w:rsidR="00F61DF9" w:rsidRPr="00CF1A49" w14:paraId="197D218C" w14:textId="77777777" w:rsidTr="00F61DF9">
        <w:tc>
          <w:tcPr>
            <w:tcW w:w="9355" w:type="dxa"/>
            <w:tcMar>
              <w:top w:w="216" w:type="dxa"/>
            </w:tcMar>
          </w:tcPr>
          <w:p w14:paraId="79D1DD68" w14:textId="77777777" w:rsidR="00F61DF9" w:rsidRPr="00CF1A49" w:rsidRDefault="00657D57" w:rsidP="00F61DF9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DCC68C70741D49FFAE0165B3E1C5E606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Dates From</w:t>
                </w:r>
              </w:sdtContent>
            </w:sdt>
            <w:r w:rsidR="00F61DF9" w:rsidRPr="00CF1A49">
              <w:t xml:space="preserve"> – </w:t>
            </w:r>
            <w:sdt>
              <w:sdtPr>
                <w:alias w:val="Enter date to for company 2: "/>
                <w:tag w:val="Enter date to for company 2: "/>
                <w:id w:val="925229790"/>
                <w:placeholder>
                  <w:docPart w:val="6B843F9696F84DE8B7490FF477AD790E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To</w:t>
                </w:r>
              </w:sdtContent>
            </w:sdt>
          </w:p>
          <w:p w14:paraId="2B919272" w14:textId="4C1FADD1" w:rsidR="005F702F" w:rsidRPr="009B6AD8" w:rsidRDefault="005F702F" w:rsidP="00F61DF9">
            <w:pPr>
              <w:rPr>
                <w:rFonts w:eastAsiaTheme="majorEastAsia" w:cstheme="majorBidi"/>
                <w:b/>
                <w:caps/>
                <w:color w:val="841727" w:themeColor="accent3" w:themeShade="BF"/>
                <w:sz w:val="26"/>
                <w:szCs w:val="26"/>
              </w:rPr>
            </w:pPr>
            <w:r w:rsidRPr="009B6AD8">
              <w:rPr>
                <w:rFonts w:eastAsiaTheme="majorEastAsia" w:cstheme="majorBidi"/>
                <w:b/>
                <w:caps/>
                <w:color w:val="841727" w:themeColor="accent3" w:themeShade="BF"/>
                <w:sz w:val="26"/>
                <w:szCs w:val="26"/>
              </w:rPr>
              <w:t>ABESTONE MICROFINANCE BANK [</w:t>
            </w:r>
            <w:r w:rsidRPr="009B6AD8">
              <w:rPr>
                <w:rFonts w:eastAsiaTheme="majorEastAsia" w:cstheme="majorBidi"/>
                <w:b/>
                <w:caps/>
                <w:color w:val="841727" w:themeColor="accent3" w:themeShade="BF"/>
                <w:sz w:val="26"/>
                <w:szCs w:val="26"/>
              </w:rPr>
              <w:t>ACCOUNT OFFICER</w:t>
            </w:r>
            <w:r w:rsidRPr="009B6AD8">
              <w:rPr>
                <w:rFonts w:eastAsiaTheme="majorEastAsia" w:cstheme="majorBidi"/>
                <w:b/>
                <w:caps/>
                <w:color w:val="841727" w:themeColor="accent3" w:themeShade="BF"/>
                <w:sz w:val="26"/>
                <w:szCs w:val="26"/>
              </w:rPr>
              <w:t>]</w:t>
            </w:r>
          </w:p>
          <w:p w14:paraId="39201753" w14:textId="6CA143B3" w:rsidR="005F702F" w:rsidRPr="005F702F" w:rsidRDefault="005F702F" w:rsidP="005F702F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</w:pPr>
            <w:r w:rsidRPr="005F702F">
              <w:rPr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  <w:t>Delegated with the responsibilities of creating and processing invoices, cross-checking invoices, processing refunds, managing company’s accounts payables and receivables, amongst other duties.</w:t>
            </w:r>
          </w:p>
          <w:p w14:paraId="2BF2B7AD" w14:textId="3B145891" w:rsidR="005F702F" w:rsidRDefault="005F702F" w:rsidP="005F702F">
            <w:pPr>
              <w:pStyle w:val="trt0xe"/>
              <w:shd w:val="clear" w:color="auto" w:fill="FFFFFF"/>
              <w:spacing w:before="0" w:beforeAutospacing="0" w:after="60" w:afterAutospacing="0"/>
              <w:ind w:left="720"/>
            </w:pPr>
          </w:p>
        </w:tc>
      </w:tr>
    </w:tbl>
    <w:sdt>
      <w:sdtPr>
        <w:alias w:val="Education:"/>
        <w:tag w:val="Education:"/>
        <w:id w:val="-1908763273"/>
        <w:placeholder>
          <w:docPart w:val="B14F6EDAAAE547E092A10A69C02877B1"/>
        </w:placeholder>
        <w:temporary/>
        <w:showingPlcHdr/>
        <w15:appearance w15:val="hidden"/>
      </w:sdtPr>
      <w:sdtEndPr/>
      <w:sdtContent>
        <w:p w14:paraId="707CBD1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5FC761F" w14:textId="77777777" w:rsidTr="00D66A52">
        <w:tc>
          <w:tcPr>
            <w:tcW w:w="9355" w:type="dxa"/>
          </w:tcPr>
          <w:p w14:paraId="7C6F1543" w14:textId="7F8740DB" w:rsidR="001D0BF1" w:rsidRPr="00CF1A49" w:rsidRDefault="008433DD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6929E3">
              <w:t xml:space="preserve"> </w:t>
            </w:r>
            <w:r w:rsidR="005F702F">
              <w:t>2021</w:t>
            </w:r>
          </w:p>
          <w:p w14:paraId="4C8F998F" w14:textId="2DBE4CEE" w:rsidR="001D0BF1" w:rsidRPr="00EB27B5" w:rsidRDefault="005F702F" w:rsidP="001D0BF1">
            <w:pPr>
              <w:pStyle w:val="Heading2"/>
              <w:contextualSpacing w:val="0"/>
              <w:outlineLvl w:val="1"/>
              <w:rPr>
                <w:color w:val="841727" w:themeColor="accent3" w:themeShade="BF"/>
              </w:rPr>
            </w:pPr>
            <w:r w:rsidRPr="00EB27B5">
              <w:rPr>
                <w:color w:val="841727" w:themeColor="accent3" w:themeShade="BF"/>
              </w:rPr>
              <w:t>Middlesex University, London</w:t>
            </w:r>
          </w:p>
          <w:p w14:paraId="43511EDE" w14:textId="43D09E5A" w:rsidR="005F702F" w:rsidRPr="005F702F" w:rsidRDefault="008433DD" w:rsidP="005F702F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5F70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BSc</w:t>
            </w:r>
            <w:r w:rsidR="005F702F" w:rsidRPr="005F70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 Information Technology &amp; Business Information System</w:t>
            </w:r>
          </w:p>
          <w:p w14:paraId="3C02E448" w14:textId="2BB3C1CB" w:rsidR="007538DC" w:rsidRPr="00CF1A49" w:rsidRDefault="005F702F" w:rsidP="005F702F">
            <w:pPr>
              <w:contextualSpacing w:val="0"/>
            </w:pPr>
            <w:r w:rsidRPr="005F702F">
              <w:t>[Graduated with first class honors]</w:t>
            </w:r>
          </w:p>
        </w:tc>
      </w:tr>
      <w:tr w:rsidR="00F61DF9" w:rsidRPr="00CF1A49" w14:paraId="2964D6BC" w14:textId="77777777" w:rsidTr="00F61DF9">
        <w:tc>
          <w:tcPr>
            <w:tcW w:w="9355" w:type="dxa"/>
            <w:tcMar>
              <w:top w:w="216" w:type="dxa"/>
            </w:tcMar>
          </w:tcPr>
          <w:p w14:paraId="514C668A" w14:textId="01E7875E" w:rsidR="00F61DF9" w:rsidRPr="00CF1A49" w:rsidRDefault="008433DD" w:rsidP="00F61DF9">
            <w:pPr>
              <w:pStyle w:val="Heading3"/>
              <w:contextualSpacing w:val="0"/>
              <w:outlineLvl w:val="2"/>
            </w:pPr>
            <w:r>
              <w:t>OCTOBER</w:t>
            </w:r>
            <w:r w:rsidR="00F61DF9" w:rsidRPr="00CF1A49">
              <w:t xml:space="preserve"> </w:t>
            </w:r>
            <w:r w:rsidR="006929E3">
              <w:t>2019</w:t>
            </w:r>
          </w:p>
          <w:p w14:paraId="7B06AFD2" w14:textId="2C6AF29A" w:rsidR="00F61DF9" w:rsidRPr="00EB27B5" w:rsidRDefault="006929E3" w:rsidP="00F61DF9">
            <w:pPr>
              <w:pStyle w:val="Heading2"/>
              <w:contextualSpacing w:val="0"/>
              <w:outlineLvl w:val="1"/>
              <w:rPr>
                <w:color w:val="841727" w:themeColor="accent3" w:themeShade="BF"/>
              </w:rPr>
            </w:pPr>
            <w:r w:rsidRPr="00EB27B5">
              <w:rPr>
                <w:color w:val="841727" w:themeColor="accent3" w:themeShade="BF"/>
              </w:rPr>
              <w:t>APTECH, NIGERIA</w:t>
            </w:r>
          </w:p>
          <w:p w14:paraId="45481642" w14:textId="5904B20C" w:rsidR="006929E3" w:rsidRPr="006929E3" w:rsidRDefault="006929E3" w:rsidP="006929E3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6929E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Diploma in Advance Software Engineering</w:t>
            </w:r>
          </w:p>
          <w:p w14:paraId="492403AB" w14:textId="77777777" w:rsidR="00F61DF9" w:rsidRDefault="006929E3" w:rsidP="006929E3">
            <w:r w:rsidRPr="006929E3">
              <w:t>[Graduated with Distinction]</w:t>
            </w:r>
          </w:p>
          <w:p w14:paraId="55F7ACD7" w14:textId="60AC4557" w:rsidR="006929E3" w:rsidRDefault="006929E3" w:rsidP="006929E3"/>
          <w:p w14:paraId="4BED17E3" w14:textId="15BF3490" w:rsidR="006929E3" w:rsidRDefault="008433DD" w:rsidP="006929E3">
            <w:pPr>
              <w:rPr>
                <w:b/>
                <w:bCs/>
              </w:rPr>
            </w:pPr>
            <w:r>
              <w:rPr>
                <w:b/>
                <w:bCs/>
              </w:rPr>
              <w:t>AUGUST</w:t>
            </w:r>
            <w:r w:rsidR="006929E3">
              <w:rPr>
                <w:b/>
                <w:bCs/>
              </w:rPr>
              <w:t xml:space="preserve"> 2018</w:t>
            </w:r>
          </w:p>
          <w:p w14:paraId="23A379CE" w14:textId="74CE6439" w:rsidR="006929E3" w:rsidRPr="00EB27B5" w:rsidRDefault="006929E3" w:rsidP="006929E3">
            <w:pPr>
              <w:rPr>
                <w:b/>
                <w:bCs/>
                <w:color w:val="841727" w:themeColor="accent3" w:themeShade="BF"/>
                <w:sz w:val="26"/>
                <w:szCs w:val="26"/>
              </w:rPr>
            </w:pPr>
            <w:r w:rsidRPr="00EB27B5">
              <w:rPr>
                <w:b/>
                <w:bCs/>
                <w:color w:val="841727" w:themeColor="accent3" w:themeShade="BF"/>
                <w:sz w:val="26"/>
                <w:szCs w:val="26"/>
              </w:rPr>
              <w:t>LOCTECH INSTITUTE, NIGERIA</w:t>
            </w:r>
          </w:p>
          <w:p w14:paraId="2CE7E521" w14:textId="3BA680A5" w:rsidR="006929E3" w:rsidRDefault="006929E3" w:rsidP="006929E3">
            <w:pPr>
              <w:rPr>
                <w:color w:val="000000" w:themeColor="text1"/>
              </w:rPr>
            </w:pPr>
            <w:r w:rsidRPr="006929E3">
              <w:rPr>
                <w:color w:val="000000" w:themeColor="text1"/>
              </w:rPr>
              <w:t>Certificate: Data Science and Machine Learning Algorithm</w:t>
            </w:r>
          </w:p>
          <w:p w14:paraId="7DA218A6" w14:textId="4E9888EC" w:rsidR="00966401" w:rsidRDefault="00966401" w:rsidP="006929E3">
            <w:pPr>
              <w:rPr>
                <w:color w:val="000000" w:themeColor="text1"/>
              </w:rPr>
            </w:pPr>
          </w:p>
          <w:p w14:paraId="5222725B" w14:textId="03DDEBA7" w:rsidR="00966401" w:rsidRDefault="00D808E6" w:rsidP="00966401">
            <w:pPr>
              <w:pStyle w:val="Heading1"/>
              <w:outlineLvl w:val="0"/>
            </w:pPr>
            <w:r>
              <w:lastRenderedPageBreak/>
              <w:t>CERTIFICATIONS</w:t>
            </w:r>
          </w:p>
          <w:p w14:paraId="2B805633" w14:textId="191B9F32" w:rsidR="00D808E6" w:rsidRDefault="00D808E6" w:rsidP="0096640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Cs/>
                <w:caps w:val="0"/>
                <w:color w:val="595959" w:themeColor="text1" w:themeTint="A6"/>
                <w:sz w:val="22"/>
                <w:szCs w:val="22"/>
              </w:rPr>
            </w:pPr>
          </w:p>
          <w:p w14:paraId="03FD21C9" w14:textId="77777777" w:rsidR="00042027" w:rsidRDefault="00042027" w:rsidP="00042027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aps w:val="0"/>
                <w:color w:val="000000" w:themeColor="text1"/>
                <w:sz w:val="22"/>
                <w:szCs w:val="22"/>
              </w:rPr>
              <w:t>JAN 2020</w:t>
            </w:r>
          </w:p>
          <w:p w14:paraId="2105D617" w14:textId="77777777" w:rsidR="00042027" w:rsidRPr="00EB27B5" w:rsidRDefault="00042027" w:rsidP="00042027">
            <w:pPr>
              <w:pStyle w:val="Heading1"/>
              <w:outlineLvl w:val="0"/>
              <w:rPr>
                <w:rFonts w:asciiTheme="minorHAnsi" w:eastAsiaTheme="minorHAnsi" w:hAnsiTheme="minorHAnsi" w:cstheme="minorBidi"/>
                <w:bCs/>
                <w:caps w:val="0"/>
                <w:color w:val="841727" w:themeColor="accent3" w:themeShade="BF"/>
                <w:sz w:val="22"/>
                <w:szCs w:val="22"/>
              </w:rPr>
            </w:pPr>
            <w:r w:rsidRPr="00EB27B5">
              <w:rPr>
                <w:rFonts w:asciiTheme="minorHAnsi" w:eastAsiaTheme="minorHAnsi" w:hAnsiTheme="minorHAnsi" w:cstheme="minorBidi"/>
                <w:bCs/>
                <w:caps w:val="0"/>
                <w:color w:val="841727" w:themeColor="accent3" w:themeShade="BF"/>
                <w:sz w:val="22"/>
                <w:szCs w:val="22"/>
              </w:rPr>
              <w:t>CYBRARY</w:t>
            </w:r>
          </w:p>
          <w:p w14:paraId="77F3016D" w14:textId="77777777" w:rsidR="00042027" w:rsidRDefault="00042027" w:rsidP="00042027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aps w:val="0"/>
                <w:color w:val="000000" w:themeColor="text1"/>
                <w:sz w:val="22"/>
                <w:szCs w:val="22"/>
              </w:rPr>
              <w:t>Project Management Professional (PMP) – PMI</w:t>
            </w:r>
          </w:p>
          <w:p w14:paraId="49274E8C" w14:textId="77777777" w:rsidR="00042027" w:rsidRDefault="00042027" w:rsidP="0096640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Cs/>
                <w:caps w:val="0"/>
                <w:color w:val="595959" w:themeColor="text1" w:themeTint="A6"/>
                <w:sz w:val="22"/>
                <w:szCs w:val="22"/>
              </w:rPr>
            </w:pPr>
          </w:p>
          <w:p w14:paraId="53B6FEC1" w14:textId="588388E3" w:rsidR="00A454E8" w:rsidRDefault="00A454E8" w:rsidP="0096640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Cs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Cs/>
                <w:caps w:val="0"/>
                <w:color w:val="595959" w:themeColor="text1" w:themeTint="A6"/>
                <w:sz w:val="22"/>
                <w:szCs w:val="22"/>
              </w:rPr>
              <w:t>JULY 2018</w:t>
            </w:r>
          </w:p>
          <w:p w14:paraId="1ED33D32" w14:textId="78FB76AA" w:rsidR="00A454E8" w:rsidRPr="00EB27B5" w:rsidRDefault="006912F6" w:rsidP="0096640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Cs/>
                <w:caps w:val="0"/>
                <w:color w:val="841727" w:themeColor="accent3" w:themeShade="BF"/>
                <w:sz w:val="22"/>
                <w:szCs w:val="22"/>
              </w:rPr>
            </w:pPr>
            <w:r w:rsidRPr="00EB27B5">
              <w:rPr>
                <w:rFonts w:asciiTheme="minorHAnsi" w:eastAsiaTheme="minorHAnsi" w:hAnsiTheme="minorHAnsi" w:cstheme="minorBidi"/>
                <w:bCs/>
                <w:caps w:val="0"/>
                <w:color w:val="841727" w:themeColor="accent3" w:themeShade="BF"/>
                <w:sz w:val="22"/>
                <w:szCs w:val="22"/>
              </w:rPr>
              <w:t>ASSOCIATION OF ACCOUNT</w:t>
            </w:r>
            <w:r w:rsidR="0004752D" w:rsidRPr="00EB27B5">
              <w:rPr>
                <w:rFonts w:asciiTheme="minorHAnsi" w:eastAsiaTheme="minorHAnsi" w:hAnsiTheme="minorHAnsi" w:cstheme="minorBidi"/>
                <w:bCs/>
                <w:caps w:val="0"/>
                <w:color w:val="841727" w:themeColor="accent3" w:themeShade="BF"/>
                <w:sz w:val="22"/>
                <w:szCs w:val="22"/>
              </w:rPr>
              <w:t>ANCY BODIES IN WEST AFRICA(ABWA)</w:t>
            </w:r>
          </w:p>
          <w:p w14:paraId="62045F00" w14:textId="420770D5" w:rsidR="005D5754" w:rsidRDefault="008514B3" w:rsidP="0096640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aps w:val="0"/>
                <w:color w:val="000000" w:themeColor="text1"/>
                <w:sz w:val="22"/>
                <w:szCs w:val="22"/>
              </w:rPr>
              <w:t>Certified Accounting Technician</w:t>
            </w:r>
          </w:p>
          <w:p w14:paraId="520456F8" w14:textId="6B69EAF1" w:rsidR="00525DA9" w:rsidRDefault="00525DA9" w:rsidP="0096640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000000" w:themeColor="text1"/>
                <w:sz w:val="22"/>
                <w:szCs w:val="22"/>
              </w:rPr>
            </w:pPr>
          </w:p>
          <w:p w14:paraId="59671DA7" w14:textId="16E9944E" w:rsidR="00525DA9" w:rsidRDefault="00525DA9" w:rsidP="0096640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aps w:val="0"/>
                <w:color w:val="000000" w:themeColor="text1"/>
                <w:sz w:val="22"/>
                <w:szCs w:val="22"/>
              </w:rPr>
              <w:t>JULY 2018</w:t>
            </w:r>
          </w:p>
          <w:p w14:paraId="19EB215F" w14:textId="3F05F6F7" w:rsidR="00525DA9" w:rsidRPr="00EB27B5" w:rsidRDefault="00042027" w:rsidP="0096640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Cs/>
                <w:caps w:val="0"/>
                <w:color w:val="841727" w:themeColor="accent3" w:themeShade="BF"/>
                <w:sz w:val="22"/>
                <w:szCs w:val="22"/>
              </w:rPr>
            </w:pPr>
            <w:r w:rsidRPr="00EB27B5">
              <w:rPr>
                <w:rFonts w:asciiTheme="minorHAnsi" w:eastAsiaTheme="minorHAnsi" w:hAnsiTheme="minorHAnsi" w:cstheme="minorBidi"/>
                <w:bCs/>
                <w:caps w:val="0"/>
                <w:color w:val="841727" w:themeColor="accent3" w:themeShade="BF"/>
                <w:sz w:val="22"/>
                <w:szCs w:val="22"/>
              </w:rPr>
              <w:t>COURSERA</w:t>
            </w:r>
          </w:p>
          <w:p w14:paraId="62E04948" w14:textId="37410EA5" w:rsidR="00042027" w:rsidRPr="008514B3" w:rsidRDefault="00042027" w:rsidP="0096640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aps w:val="0"/>
                <w:color w:val="000000" w:themeColor="text1"/>
                <w:sz w:val="22"/>
                <w:szCs w:val="22"/>
              </w:rPr>
              <w:t>IT Project Management</w:t>
            </w:r>
          </w:p>
          <w:p w14:paraId="4CC99FDF" w14:textId="77777777" w:rsidR="00966401" w:rsidRPr="006929E3" w:rsidRDefault="00966401" w:rsidP="006929E3">
            <w:pPr>
              <w:rPr>
                <w:color w:val="000000" w:themeColor="text1"/>
              </w:rPr>
            </w:pPr>
          </w:p>
          <w:p w14:paraId="4A93F683" w14:textId="2E3920CE" w:rsidR="006929E3" w:rsidRPr="006929E3" w:rsidRDefault="006929E3" w:rsidP="006929E3">
            <w:pPr>
              <w:rPr>
                <w:b/>
                <w:bCs/>
              </w:rPr>
            </w:pPr>
          </w:p>
        </w:tc>
      </w:tr>
    </w:tbl>
    <w:p w14:paraId="1C8EA74A" w14:textId="4C814299" w:rsidR="00486277" w:rsidRDefault="006929E3" w:rsidP="00486277">
      <w:pPr>
        <w:pStyle w:val="Heading1"/>
      </w:pPr>
      <w:r>
        <w:lastRenderedPageBreak/>
        <w:t>technical skills</w:t>
      </w:r>
    </w:p>
    <w:p w14:paraId="15E4D428" w14:textId="6186445F" w:rsidR="006929E3" w:rsidRDefault="006929E3" w:rsidP="00486277">
      <w:pPr>
        <w:pStyle w:val="Heading1"/>
        <w:rPr>
          <w:sz w:val="24"/>
          <w:szCs w:val="24"/>
        </w:rPr>
      </w:pPr>
    </w:p>
    <w:p w14:paraId="1862244E" w14:textId="15C741EA" w:rsidR="00024EE2" w:rsidRPr="00EB27B5" w:rsidRDefault="00024EE2" w:rsidP="00024EE2">
      <w:pPr>
        <w:pStyle w:val="Heading1"/>
        <w:rPr>
          <w:color w:val="841727" w:themeColor="accent3" w:themeShade="BF"/>
          <w:sz w:val="20"/>
          <w:szCs w:val="20"/>
        </w:rPr>
      </w:pPr>
      <w:r w:rsidRPr="00EB27B5">
        <w:rPr>
          <w:color w:val="841727" w:themeColor="accent3" w:themeShade="BF"/>
          <w:sz w:val="20"/>
          <w:szCs w:val="20"/>
        </w:rPr>
        <w:t>EXTRACT/SCARPE</w:t>
      </w:r>
      <w:r w:rsidRPr="00EB27B5">
        <w:rPr>
          <w:color w:val="841727" w:themeColor="accent3" w:themeShade="BF"/>
          <w:sz w:val="20"/>
          <w:szCs w:val="20"/>
        </w:rPr>
        <w:tab/>
      </w:r>
      <w:r w:rsidR="009D4984" w:rsidRPr="00EB27B5">
        <w:rPr>
          <w:color w:val="841727" w:themeColor="accent3" w:themeShade="BF"/>
          <w:sz w:val="20"/>
          <w:szCs w:val="20"/>
        </w:rPr>
        <w:t xml:space="preserve"> </w:t>
      </w:r>
      <w:r w:rsidR="009D4984" w:rsidRPr="00EB27B5">
        <w:rPr>
          <w:color w:val="841727" w:themeColor="accent3" w:themeShade="BF"/>
          <w:sz w:val="20"/>
          <w:szCs w:val="20"/>
        </w:rPr>
        <w:tab/>
      </w:r>
      <w:r w:rsidRPr="00EB27B5">
        <w:rPr>
          <w:color w:val="841727" w:themeColor="accent3" w:themeShade="BF"/>
          <w:sz w:val="20"/>
          <w:szCs w:val="20"/>
        </w:rPr>
        <w:t>clense/model</w:t>
      </w:r>
      <w:r w:rsidRPr="00EB27B5">
        <w:rPr>
          <w:color w:val="841727" w:themeColor="accent3" w:themeShade="BF"/>
          <w:sz w:val="20"/>
          <w:szCs w:val="20"/>
        </w:rPr>
        <w:tab/>
      </w:r>
      <w:r w:rsidRPr="00EB27B5">
        <w:rPr>
          <w:color w:val="841727" w:themeColor="accent3" w:themeShade="BF"/>
          <w:sz w:val="20"/>
          <w:szCs w:val="20"/>
        </w:rPr>
        <w:tab/>
        <w:t>VISUALIZE/ANALYZE</w:t>
      </w:r>
    </w:p>
    <w:p w14:paraId="7B0A172F" w14:textId="77777777" w:rsidR="00024EE2" w:rsidRDefault="00024EE2" w:rsidP="00024EE2">
      <w:pPr>
        <w:pStyle w:val="Heading1"/>
        <w:rPr>
          <w:sz w:val="20"/>
          <w:szCs w:val="20"/>
        </w:rPr>
      </w:pPr>
    </w:p>
    <w:p w14:paraId="67DBF879" w14:textId="5EED9ECB" w:rsidR="00024EE2" w:rsidRPr="00EB27B5" w:rsidRDefault="00C24B35" w:rsidP="00024EE2">
      <w:pPr>
        <w:pStyle w:val="Heading1"/>
        <w:rPr>
          <w:b w:val="0"/>
          <w:bCs/>
          <w:sz w:val="20"/>
          <w:szCs w:val="20"/>
        </w:rPr>
      </w:pPr>
      <w:r w:rsidRPr="00EB27B5">
        <w:rPr>
          <w:b w:val="0"/>
          <w:bCs/>
          <w:caps w:val="0"/>
          <w:sz w:val="20"/>
          <w:szCs w:val="20"/>
        </w:rPr>
        <w:t>sql***</w:t>
      </w:r>
      <w:r w:rsidRPr="00EB27B5">
        <w:rPr>
          <w:b w:val="0"/>
          <w:bCs/>
          <w:caps w:val="0"/>
          <w:sz w:val="20"/>
          <w:szCs w:val="20"/>
        </w:rPr>
        <w:tab/>
      </w:r>
      <w:r w:rsidRPr="00EB27B5">
        <w:rPr>
          <w:b w:val="0"/>
          <w:bCs/>
          <w:caps w:val="0"/>
          <w:sz w:val="20"/>
          <w:szCs w:val="20"/>
        </w:rPr>
        <w:tab/>
      </w:r>
      <w:r w:rsidRPr="00EB27B5">
        <w:rPr>
          <w:b w:val="0"/>
          <w:bCs/>
          <w:caps w:val="0"/>
          <w:sz w:val="20"/>
          <w:szCs w:val="20"/>
        </w:rPr>
        <w:tab/>
      </w:r>
      <w:r w:rsidRPr="00EB27B5">
        <w:rPr>
          <w:b w:val="0"/>
          <w:bCs/>
          <w:caps w:val="0"/>
          <w:sz w:val="20"/>
          <w:szCs w:val="20"/>
        </w:rPr>
        <w:tab/>
        <w:t>data modelling***</w:t>
      </w:r>
      <w:r w:rsidRPr="00EB27B5">
        <w:rPr>
          <w:b w:val="0"/>
          <w:bCs/>
          <w:caps w:val="0"/>
          <w:sz w:val="20"/>
          <w:szCs w:val="20"/>
        </w:rPr>
        <w:tab/>
      </w:r>
      <w:r w:rsidRPr="00EB27B5">
        <w:rPr>
          <w:b w:val="0"/>
          <w:bCs/>
          <w:caps w:val="0"/>
          <w:sz w:val="20"/>
          <w:szCs w:val="20"/>
        </w:rPr>
        <w:tab/>
        <w:t>tableau***</w:t>
      </w:r>
    </w:p>
    <w:p w14:paraId="722D540E" w14:textId="1BBA3472" w:rsidR="00024EE2" w:rsidRPr="00EB27B5" w:rsidRDefault="00C24B35" w:rsidP="00024EE2">
      <w:pPr>
        <w:pStyle w:val="Heading1"/>
        <w:rPr>
          <w:b w:val="0"/>
          <w:bCs/>
          <w:sz w:val="20"/>
          <w:szCs w:val="20"/>
        </w:rPr>
      </w:pPr>
      <w:r w:rsidRPr="00EB27B5">
        <w:rPr>
          <w:b w:val="0"/>
          <w:bCs/>
          <w:caps w:val="0"/>
          <w:sz w:val="20"/>
          <w:szCs w:val="20"/>
        </w:rPr>
        <w:t>python(</w:t>
      </w:r>
      <w:r w:rsidRPr="00EB27B5">
        <w:rPr>
          <w:b w:val="0"/>
          <w:bCs/>
          <w:caps w:val="0"/>
          <w:sz w:val="16"/>
          <w:szCs w:val="16"/>
        </w:rPr>
        <w:t>pandas)***</w:t>
      </w:r>
      <w:r w:rsidRPr="00EB27B5">
        <w:rPr>
          <w:b w:val="0"/>
          <w:bCs/>
          <w:caps w:val="0"/>
          <w:sz w:val="16"/>
          <w:szCs w:val="16"/>
        </w:rPr>
        <w:tab/>
      </w:r>
      <w:r w:rsidRPr="00EB27B5">
        <w:rPr>
          <w:b w:val="0"/>
          <w:bCs/>
          <w:caps w:val="0"/>
          <w:sz w:val="16"/>
          <w:szCs w:val="16"/>
        </w:rPr>
        <w:tab/>
      </w:r>
      <w:r w:rsidRPr="00EB27B5">
        <w:rPr>
          <w:b w:val="0"/>
          <w:bCs/>
          <w:caps w:val="0"/>
          <w:sz w:val="20"/>
          <w:szCs w:val="20"/>
        </w:rPr>
        <w:t>python***</w:t>
      </w:r>
      <w:r w:rsidRPr="00EB27B5">
        <w:rPr>
          <w:b w:val="0"/>
          <w:bCs/>
          <w:caps w:val="0"/>
          <w:sz w:val="20"/>
          <w:szCs w:val="20"/>
        </w:rPr>
        <w:tab/>
      </w:r>
      <w:r w:rsidRPr="00EB27B5">
        <w:rPr>
          <w:b w:val="0"/>
          <w:bCs/>
          <w:caps w:val="0"/>
          <w:sz w:val="20"/>
          <w:szCs w:val="20"/>
        </w:rPr>
        <w:tab/>
      </w:r>
      <w:r w:rsidRPr="00EB27B5">
        <w:rPr>
          <w:b w:val="0"/>
          <w:bCs/>
          <w:caps w:val="0"/>
          <w:sz w:val="20"/>
          <w:szCs w:val="20"/>
        </w:rPr>
        <w:tab/>
        <w:t xml:space="preserve">power </w:t>
      </w:r>
      <w:r w:rsidR="009D4984" w:rsidRPr="00EB27B5">
        <w:rPr>
          <w:b w:val="0"/>
          <w:bCs/>
          <w:caps w:val="0"/>
          <w:sz w:val="20"/>
          <w:szCs w:val="20"/>
        </w:rPr>
        <w:t>BI</w:t>
      </w:r>
      <w:r w:rsidRPr="00EB27B5">
        <w:rPr>
          <w:b w:val="0"/>
          <w:bCs/>
          <w:caps w:val="0"/>
          <w:sz w:val="20"/>
          <w:szCs w:val="20"/>
        </w:rPr>
        <w:t>***</w:t>
      </w:r>
    </w:p>
    <w:p w14:paraId="02265A76" w14:textId="713E9F66" w:rsidR="00024EE2" w:rsidRPr="00C24B35" w:rsidRDefault="00024EE2" w:rsidP="00024EE2">
      <w:pPr>
        <w:pStyle w:val="Heading1"/>
        <w:rPr>
          <w:i/>
          <w:iCs/>
          <w:sz w:val="20"/>
          <w:szCs w:val="20"/>
        </w:rPr>
      </w:pPr>
    </w:p>
    <w:p w14:paraId="0A75EDEA" w14:textId="512F57DE" w:rsidR="00024EE2" w:rsidRPr="00EB27B5" w:rsidRDefault="00024EE2" w:rsidP="00024EE2">
      <w:pPr>
        <w:pStyle w:val="Heading1"/>
        <w:rPr>
          <w:color w:val="841727" w:themeColor="accent3" w:themeShade="BF"/>
          <w:sz w:val="20"/>
          <w:szCs w:val="20"/>
        </w:rPr>
      </w:pPr>
      <w:r w:rsidRPr="00EB27B5">
        <w:rPr>
          <w:color w:val="841727" w:themeColor="accent3" w:themeShade="BF"/>
          <w:sz w:val="20"/>
          <w:szCs w:val="20"/>
        </w:rPr>
        <w:t>PRESENTATION</w:t>
      </w:r>
      <w:r w:rsidRPr="00EB27B5">
        <w:rPr>
          <w:color w:val="841727" w:themeColor="accent3" w:themeShade="BF"/>
          <w:sz w:val="20"/>
          <w:szCs w:val="20"/>
        </w:rPr>
        <w:tab/>
      </w:r>
      <w:r w:rsidRPr="00EB27B5">
        <w:rPr>
          <w:color w:val="841727" w:themeColor="accent3" w:themeShade="BF"/>
          <w:sz w:val="20"/>
          <w:szCs w:val="20"/>
        </w:rPr>
        <w:tab/>
        <w:t>WEB DEVELOPMENT</w:t>
      </w:r>
    </w:p>
    <w:p w14:paraId="26120919" w14:textId="66D268EB" w:rsidR="00024EE2" w:rsidRDefault="00024EE2" w:rsidP="00024EE2">
      <w:pPr>
        <w:pStyle w:val="Heading1"/>
        <w:rPr>
          <w:sz w:val="24"/>
          <w:szCs w:val="24"/>
        </w:rPr>
      </w:pPr>
    </w:p>
    <w:p w14:paraId="310FEDF7" w14:textId="2D561A0A" w:rsidR="00024EE2" w:rsidRPr="00DD067E" w:rsidRDefault="00C24B35" w:rsidP="00024EE2">
      <w:pPr>
        <w:pStyle w:val="Heading1"/>
        <w:rPr>
          <w:b w:val="0"/>
          <w:bCs/>
          <w:sz w:val="20"/>
          <w:szCs w:val="20"/>
        </w:rPr>
      </w:pPr>
      <w:r w:rsidRPr="00DD067E">
        <w:rPr>
          <w:b w:val="0"/>
          <w:bCs/>
          <w:caps w:val="0"/>
          <w:sz w:val="20"/>
          <w:szCs w:val="20"/>
        </w:rPr>
        <w:t>powerpoint***</w:t>
      </w:r>
      <w:r w:rsidRPr="00DD067E">
        <w:rPr>
          <w:b w:val="0"/>
          <w:bCs/>
          <w:caps w:val="0"/>
          <w:sz w:val="20"/>
          <w:szCs w:val="20"/>
        </w:rPr>
        <w:tab/>
      </w:r>
      <w:r w:rsidRPr="00DD067E">
        <w:rPr>
          <w:b w:val="0"/>
          <w:bCs/>
          <w:caps w:val="0"/>
          <w:sz w:val="20"/>
          <w:szCs w:val="20"/>
        </w:rPr>
        <w:tab/>
      </w:r>
      <w:r w:rsidR="00DD067E">
        <w:rPr>
          <w:b w:val="0"/>
          <w:bCs/>
          <w:caps w:val="0"/>
          <w:sz w:val="20"/>
          <w:szCs w:val="20"/>
        </w:rPr>
        <w:tab/>
      </w:r>
      <w:r w:rsidR="00657D57" w:rsidRPr="00DD067E">
        <w:rPr>
          <w:b w:val="0"/>
          <w:bCs/>
          <w:caps w:val="0"/>
          <w:sz w:val="20"/>
          <w:szCs w:val="20"/>
        </w:rPr>
        <w:t>html, css</w:t>
      </w:r>
      <w:r w:rsidRPr="00DD067E">
        <w:rPr>
          <w:b w:val="0"/>
          <w:bCs/>
          <w:caps w:val="0"/>
          <w:sz w:val="20"/>
          <w:szCs w:val="20"/>
        </w:rPr>
        <w:t>,js &amp; node.js</w:t>
      </w:r>
    </w:p>
    <w:p w14:paraId="52677A7A" w14:textId="77777777" w:rsidR="00024EE2" w:rsidRPr="00024EE2" w:rsidRDefault="00024EE2" w:rsidP="00486277">
      <w:pPr>
        <w:pStyle w:val="Heading1"/>
        <w:rPr>
          <w:sz w:val="20"/>
          <w:szCs w:val="20"/>
        </w:rPr>
      </w:pPr>
    </w:p>
    <w:p w14:paraId="5E4FD65A" w14:textId="5EE62A16" w:rsidR="00024EE2" w:rsidRPr="00024EE2" w:rsidRDefault="00024EE2" w:rsidP="00486277">
      <w:pPr>
        <w:pStyle w:val="Heading1"/>
        <w:rPr>
          <w:sz w:val="20"/>
          <w:szCs w:val="20"/>
        </w:rPr>
      </w:pPr>
    </w:p>
    <w:p w14:paraId="5136997F" w14:textId="730F0B05" w:rsidR="00C24B35" w:rsidRDefault="00C24B35" w:rsidP="00C24B35">
      <w:pPr>
        <w:pStyle w:val="Heading1"/>
      </w:pPr>
      <w:r>
        <w:t>soft skills</w:t>
      </w:r>
    </w:p>
    <w:p w14:paraId="6C4FF4F7" w14:textId="5CE15FB7" w:rsidR="00C24B35" w:rsidRDefault="00C24B35" w:rsidP="00C24B35">
      <w:r>
        <w:t xml:space="preserve">* </w:t>
      </w:r>
      <w:r>
        <w:t>Soft Communication and leadership skills</w:t>
      </w:r>
    </w:p>
    <w:p w14:paraId="52759C65" w14:textId="6A2C94DC" w:rsidR="00C24B35" w:rsidRDefault="00C24B35" w:rsidP="00C24B35">
      <w:r>
        <w:t xml:space="preserve">* </w:t>
      </w:r>
      <w:r w:rsidR="008433DD">
        <w:t>Team player</w:t>
      </w:r>
    </w:p>
    <w:p w14:paraId="507DA503" w14:textId="7FC1AF13" w:rsidR="00C24B35" w:rsidRDefault="00C24B35" w:rsidP="008433DD">
      <w:r>
        <w:t xml:space="preserve">* </w:t>
      </w:r>
      <w:r w:rsidR="008433DD">
        <w:t>Presentation skills</w:t>
      </w:r>
    </w:p>
    <w:sdt>
      <w:sdtPr>
        <w:alias w:val="Activities:"/>
        <w:tag w:val="Activities:"/>
        <w:id w:val="1223332893"/>
        <w:placeholder>
          <w:docPart w:val="5B3508869CE4424084149ADDF703D808"/>
        </w:placeholder>
        <w:temporary/>
        <w:showingPlcHdr/>
        <w15:appearance w15:val="hidden"/>
      </w:sdtPr>
      <w:sdtContent>
        <w:p w14:paraId="2DA68A79" w14:textId="77777777" w:rsidR="00C24B35" w:rsidRPr="00CF1A49" w:rsidRDefault="00C24B35" w:rsidP="00C24B35">
          <w:pPr>
            <w:pStyle w:val="Heading1"/>
          </w:pPr>
          <w:r w:rsidRPr="00CF1A49">
            <w:t>Activities</w:t>
          </w:r>
        </w:p>
      </w:sdtContent>
    </w:sdt>
    <w:p w14:paraId="691B1B8C" w14:textId="0A7A3B57" w:rsidR="00C24B35" w:rsidRDefault="00C24B35" w:rsidP="00C24B35">
      <w:r>
        <w:t>* Volunteer Red cross, Port</w:t>
      </w:r>
      <w:r w:rsidR="008433DD">
        <w:t xml:space="preserve"> H</w:t>
      </w:r>
      <w:r>
        <w:t>arcourt</w:t>
      </w:r>
    </w:p>
    <w:p w14:paraId="4FFCB0A9" w14:textId="77777777" w:rsidR="00C24B35" w:rsidRDefault="00C24B35" w:rsidP="00C24B35">
      <w:r>
        <w:t>* 3rd runner up at Table Tennis inter-school championship’s</w:t>
      </w:r>
    </w:p>
    <w:p w14:paraId="2C122554" w14:textId="77777777" w:rsidR="00C24B35" w:rsidRDefault="00C24B35" w:rsidP="00C24B35">
      <w:r>
        <w:t>* Recreational swimmer</w:t>
      </w:r>
    </w:p>
    <w:p w14:paraId="4F2ECA80" w14:textId="77777777" w:rsidR="00C24B35" w:rsidRDefault="00C24B35" w:rsidP="00C24B35"/>
    <w:p w14:paraId="456B8452" w14:textId="77777777" w:rsidR="00C24B35" w:rsidRPr="006E1507" w:rsidRDefault="00C24B35" w:rsidP="00C24B35"/>
    <w:sectPr w:rsidR="00C24B35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4ECC" w14:textId="77777777" w:rsidR="00A865F5" w:rsidRDefault="00A865F5" w:rsidP="0068194B">
      <w:r>
        <w:separator/>
      </w:r>
    </w:p>
    <w:p w14:paraId="2266C3F9" w14:textId="77777777" w:rsidR="00A865F5" w:rsidRDefault="00A865F5"/>
    <w:p w14:paraId="5B78F575" w14:textId="77777777" w:rsidR="00A865F5" w:rsidRDefault="00A865F5"/>
  </w:endnote>
  <w:endnote w:type="continuationSeparator" w:id="0">
    <w:p w14:paraId="620A52D2" w14:textId="77777777" w:rsidR="00A865F5" w:rsidRDefault="00A865F5" w:rsidP="0068194B">
      <w:r>
        <w:continuationSeparator/>
      </w:r>
    </w:p>
    <w:p w14:paraId="4118220C" w14:textId="77777777" w:rsidR="00A865F5" w:rsidRDefault="00A865F5"/>
    <w:p w14:paraId="55DF0571" w14:textId="77777777" w:rsidR="00A865F5" w:rsidRDefault="00A86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F504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5EBB" w14:textId="77777777" w:rsidR="00A865F5" w:rsidRDefault="00A865F5" w:rsidP="0068194B">
      <w:r>
        <w:separator/>
      </w:r>
    </w:p>
    <w:p w14:paraId="1CEE1AD4" w14:textId="77777777" w:rsidR="00A865F5" w:rsidRDefault="00A865F5"/>
    <w:p w14:paraId="75880A42" w14:textId="77777777" w:rsidR="00A865F5" w:rsidRDefault="00A865F5"/>
  </w:footnote>
  <w:footnote w:type="continuationSeparator" w:id="0">
    <w:p w14:paraId="044C1199" w14:textId="77777777" w:rsidR="00A865F5" w:rsidRDefault="00A865F5" w:rsidP="0068194B">
      <w:r>
        <w:continuationSeparator/>
      </w:r>
    </w:p>
    <w:p w14:paraId="754BD5D9" w14:textId="77777777" w:rsidR="00A865F5" w:rsidRDefault="00A865F5"/>
    <w:p w14:paraId="7957D9AB" w14:textId="77777777" w:rsidR="00A865F5" w:rsidRDefault="00A865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2E12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43737" wp14:editId="7F96D95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429313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35F04BD"/>
    <w:multiLevelType w:val="multilevel"/>
    <w:tmpl w:val="CBC6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D40CC"/>
    <w:multiLevelType w:val="hybridMultilevel"/>
    <w:tmpl w:val="853E41F8"/>
    <w:lvl w:ilvl="0" w:tplc="48CE9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7BA3191"/>
    <w:multiLevelType w:val="hybridMultilevel"/>
    <w:tmpl w:val="04BE6654"/>
    <w:lvl w:ilvl="0" w:tplc="EDCC303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262626" w:themeColor="text1" w:themeTint="D9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F5"/>
    <w:rsid w:val="000001EF"/>
    <w:rsid w:val="00007322"/>
    <w:rsid w:val="00007728"/>
    <w:rsid w:val="00024584"/>
    <w:rsid w:val="00024730"/>
    <w:rsid w:val="00024EE2"/>
    <w:rsid w:val="00042027"/>
    <w:rsid w:val="0004752D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005A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6642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DA9"/>
    <w:rsid w:val="00564C30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5754"/>
    <w:rsid w:val="005E489B"/>
    <w:rsid w:val="005F4B91"/>
    <w:rsid w:val="005F55D2"/>
    <w:rsid w:val="005F702F"/>
    <w:rsid w:val="0062312F"/>
    <w:rsid w:val="00625F2C"/>
    <w:rsid w:val="00657D57"/>
    <w:rsid w:val="006618E9"/>
    <w:rsid w:val="0068194B"/>
    <w:rsid w:val="006912F6"/>
    <w:rsid w:val="00692703"/>
    <w:rsid w:val="006929E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73C87"/>
    <w:rsid w:val="0079206B"/>
    <w:rsid w:val="00796076"/>
    <w:rsid w:val="007A1442"/>
    <w:rsid w:val="007C0566"/>
    <w:rsid w:val="007C606B"/>
    <w:rsid w:val="007E6A61"/>
    <w:rsid w:val="007F6E27"/>
    <w:rsid w:val="00801140"/>
    <w:rsid w:val="00803404"/>
    <w:rsid w:val="00834955"/>
    <w:rsid w:val="008433DD"/>
    <w:rsid w:val="008514B3"/>
    <w:rsid w:val="00855B59"/>
    <w:rsid w:val="00860461"/>
    <w:rsid w:val="0086487C"/>
    <w:rsid w:val="00870B20"/>
    <w:rsid w:val="008829F8"/>
    <w:rsid w:val="00885897"/>
    <w:rsid w:val="008A6538"/>
    <w:rsid w:val="008C7056"/>
    <w:rsid w:val="008D6571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4D19"/>
    <w:rsid w:val="009650EA"/>
    <w:rsid w:val="00966401"/>
    <w:rsid w:val="0097790C"/>
    <w:rsid w:val="0098506E"/>
    <w:rsid w:val="009A44CE"/>
    <w:rsid w:val="009B6AD8"/>
    <w:rsid w:val="009C4DFC"/>
    <w:rsid w:val="009D015E"/>
    <w:rsid w:val="009D44F8"/>
    <w:rsid w:val="009D4984"/>
    <w:rsid w:val="009E3160"/>
    <w:rsid w:val="009E64BF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54E8"/>
    <w:rsid w:val="00A46E63"/>
    <w:rsid w:val="00A51DC5"/>
    <w:rsid w:val="00A53DE1"/>
    <w:rsid w:val="00A615E1"/>
    <w:rsid w:val="00A755E8"/>
    <w:rsid w:val="00A865F5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4B35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08E6"/>
    <w:rsid w:val="00D9521A"/>
    <w:rsid w:val="00DA3914"/>
    <w:rsid w:val="00DA59AA"/>
    <w:rsid w:val="00DB6915"/>
    <w:rsid w:val="00DB7E1E"/>
    <w:rsid w:val="00DC1B78"/>
    <w:rsid w:val="00DC2A2F"/>
    <w:rsid w:val="00DC600B"/>
    <w:rsid w:val="00DD067E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27B5"/>
    <w:rsid w:val="00EC1351"/>
    <w:rsid w:val="00EC4CBF"/>
    <w:rsid w:val="00EE2CA8"/>
    <w:rsid w:val="00EF17E8"/>
    <w:rsid w:val="00EF51D9"/>
    <w:rsid w:val="00F05998"/>
    <w:rsid w:val="00F130DD"/>
    <w:rsid w:val="00F24884"/>
    <w:rsid w:val="00F476C4"/>
    <w:rsid w:val="00F60846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E273B"/>
  <w15:chartTrackingRefBased/>
  <w15:docId w15:val="{9E8E27C9-B68A-423A-AA6B-02623C81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trt0xe">
    <w:name w:val="trt0xe"/>
    <w:basedOn w:val="Normal"/>
    <w:rsid w:val="005F702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si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BDBA701A4743DCA2CE7140E79BF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9775E-0887-443F-B5BA-D504CFEBCA06}"/>
      </w:docPartPr>
      <w:docPartBody>
        <w:p w:rsidR="00000000" w:rsidRDefault="00A370AB">
          <w:pPr>
            <w:pStyle w:val="23BDBA701A4743DCA2CE7140E79BF3D0"/>
          </w:pPr>
          <w:r w:rsidRPr="00CF1A49">
            <w:t>·</w:t>
          </w:r>
        </w:p>
      </w:docPartBody>
    </w:docPart>
    <w:docPart>
      <w:docPartPr>
        <w:name w:val="62B5C693598344FDA171B18F3482A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E4B39-995C-4A1D-8727-44F95F732B3E}"/>
      </w:docPartPr>
      <w:docPartBody>
        <w:p w:rsidR="00000000" w:rsidRDefault="00A370AB">
          <w:pPr>
            <w:pStyle w:val="62B5C693598344FDA171B18F3482A772"/>
          </w:pPr>
          <w:r w:rsidRPr="00CF1A49">
            <w:t>·</w:t>
          </w:r>
        </w:p>
      </w:docPartBody>
    </w:docPart>
    <w:docPart>
      <w:docPartPr>
        <w:name w:val="970292793AA544D2B59363A788584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82487-F8AE-492D-87AD-8ADF98CBE7CE}"/>
      </w:docPartPr>
      <w:docPartBody>
        <w:p w:rsidR="00000000" w:rsidRDefault="00A370AB">
          <w:pPr>
            <w:pStyle w:val="970292793AA544D2B59363A788584F29"/>
          </w:pPr>
          <w:r w:rsidRPr="00CF1A49">
            <w:t>·</w:t>
          </w:r>
        </w:p>
      </w:docPartBody>
    </w:docPart>
    <w:docPart>
      <w:docPartPr>
        <w:name w:val="172FF80D31154B52856F509E93700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2220E-EFCE-48E1-B361-8A1D33DEF040}"/>
      </w:docPartPr>
      <w:docPartBody>
        <w:p w:rsidR="00000000" w:rsidRDefault="00A370AB">
          <w:pPr>
            <w:pStyle w:val="172FF80D31154B52856F509E93700B6C"/>
          </w:pPr>
          <w:r w:rsidRPr="00CF1A49">
            <w:t>Experience</w:t>
          </w:r>
        </w:p>
      </w:docPartBody>
    </w:docPart>
    <w:docPart>
      <w:docPartPr>
        <w:name w:val="DCC68C70741D49FFAE0165B3E1C5E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F54D-656E-4B26-9646-D04235C275D0}"/>
      </w:docPartPr>
      <w:docPartBody>
        <w:p w:rsidR="00000000" w:rsidRDefault="00A370AB">
          <w:pPr>
            <w:pStyle w:val="DCC68C70741D49FFAE0165B3E1C5E606"/>
          </w:pPr>
          <w:r w:rsidRPr="00CF1A49">
            <w:t>Dates From</w:t>
          </w:r>
        </w:p>
      </w:docPartBody>
    </w:docPart>
    <w:docPart>
      <w:docPartPr>
        <w:name w:val="6B843F9696F84DE8B7490FF477AD7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BE842-975A-44A9-B191-F8B853753A08}"/>
      </w:docPartPr>
      <w:docPartBody>
        <w:p w:rsidR="00000000" w:rsidRDefault="00A370AB">
          <w:pPr>
            <w:pStyle w:val="6B843F9696F84DE8B7490FF477AD790E"/>
          </w:pPr>
          <w:r w:rsidRPr="00CF1A49">
            <w:t>To</w:t>
          </w:r>
        </w:p>
      </w:docPartBody>
    </w:docPart>
    <w:docPart>
      <w:docPartPr>
        <w:name w:val="B14F6EDAAAE547E092A10A69C0287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0484-08D3-45ED-8DA7-38B040DCDFBB}"/>
      </w:docPartPr>
      <w:docPartBody>
        <w:p w:rsidR="00000000" w:rsidRDefault="00A370AB">
          <w:pPr>
            <w:pStyle w:val="B14F6EDAAAE547E092A10A69C02877B1"/>
          </w:pPr>
          <w:r w:rsidRPr="00CF1A49">
            <w:t>Education</w:t>
          </w:r>
        </w:p>
      </w:docPartBody>
    </w:docPart>
    <w:docPart>
      <w:docPartPr>
        <w:name w:val="5B3508869CE4424084149ADDF703D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08B4A-CF5D-4F6C-81AF-F9DE7FC3ADC3}"/>
      </w:docPartPr>
      <w:docPartBody>
        <w:p w:rsidR="00000000" w:rsidRDefault="00A370AB" w:rsidP="00A370AB">
          <w:pPr>
            <w:pStyle w:val="5B3508869CE4424084149ADDF703D80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AB"/>
    <w:rsid w:val="00A3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81E79761F4B779C739987A574254B">
    <w:name w:val="6E781E79761F4B779C739987A574254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BD8891AB3134215B20776376D3F3B8F">
    <w:name w:val="ABD8891AB3134215B20776376D3F3B8F"/>
  </w:style>
  <w:style w:type="paragraph" w:customStyle="1" w:styleId="2BB9177CD8EF44DFBB6FD0C422019FA2">
    <w:name w:val="2BB9177CD8EF44DFBB6FD0C422019FA2"/>
  </w:style>
  <w:style w:type="paragraph" w:customStyle="1" w:styleId="23BDBA701A4743DCA2CE7140E79BF3D0">
    <w:name w:val="23BDBA701A4743DCA2CE7140E79BF3D0"/>
  </w:style>
  <w:style w:type="paragraph" w:customStyle="1" w:styleId="F1D0ED6441B34EEE8F6F10C59253A5A1">
    <w:name w:val="F1D0ED6441B34EEE8F6F10C59253A5A1"/>
  </w:style>
  <w:style w:type="paragraph" w:customStyle="1" w:styleId="E9B350FB93CF422AB7D55FA4ACFEC9C8">
    <w:name w:val="E9B350FB93CF422AB7D55FA4ACFEC9C8"/>
  </w:style>
  <w:style w:type="paragraph" w:customStyle="1" w:styleId="62B5C693598344FDA171B18F3482A772">
    <w:name w:val="62B5C693598344FDA171B18F3482A772"/>
  </w:style>
  <w:style w:type="paragraph" w:customStyle="1" w:styleId="E0A01E9354E04750982BADCAA8836E62">
    <w:name w:val="E0A01E9354E04750982BADCAA8836E62"/>
  </w:style>
  <w:style w:type="paragraph" w:customStyle="1" w:styleId="970292793AA544D2B59363A788584F29">
    <w:name w:val="970292793AA544D2B59363A788584F29"/>
  </w:style>
  <w:style w:type="paragraph" w:customStyle="1" w:styleId="63B3CF748F9241B7A470D6431C04DCEF">
    <w:name w:val="63B3CF748F9241B7A470D6431C04DCEF"/>
  </w:style>
  <w:style w:type="paragraph" w:customStyle="1" w:styleId="1B63E0966F2849E09DDDEAB5ACF25E93">
    <w:name w:val="1B63E0966F2849E09DDDEAB5ACF25E93"/>
  </w:style>
  <w:style w:type="paragraph" w:customStyle="1" w:styleId="172FF80D31154B52856F509E93700B6C">
    <w:name w:val="172FF80D31154B52856F509E93700B6C"/>
  </w:style>
  <w:style w:type="paragraph" w:customStyle="1" w:styleId="EAE4659390B04209B256EEA7E1889EFC">
    <w:name w:val="EAE4659390B04209B256EEA7E1889EFC"/>
  </w:style>
  <w:style w:type="paragraph" w:customStyle="1" w:styleId="7089122E8E9041CEBBF3D4D7437D0B6A">
    <w:name w:val="7089122E8E9041CEBBF3D4D7437D0B6A"/>
  </w:style>
  <w:style w:type="paragraph" w:customStyle="1" w:styleId="52020E93330B4C65BB77A06BA7083C6A">
    <w:name w:val="52020E93330B4C65BB77A06BA7083C6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B3490269C104383AE198B9FDF9C497F">
    <w:name w:val="8B3490269C104383AE198B9FDF9C497F"/>
  </w:style>
  <w:style w:type="paragraph" w:customStyle="1" w:styleId="3B66EA7873DD4BC59C5F21B7C9516E30">
    <w:name w:val="3B66EA7873DD4BC59C5F21B7C9516E30"/>
  </w:style>
  <w:style w:type="paragraph" w:customStyle="1" w:styleId="DCC68C70741D49FFAE0165B3E1C5E606">
    <w:name w:val="DCC68C70741D49FFAE0165B3E1C5E606"/>
  </w:style>
  <w:style w:type="paragraph" w:customStyle="1" w:styleId="6B843F9696F84DE8B7490FF477AD790E">
    <w:name w:val="6B843F9696F84DE8B7490FF477AD790E"/>
  </w:style>
  <w:style w:type="paragraph" w:customStyle="1" w:styleId="84689B284AE14F8F95DB88987F63F019">
    <w:name w:val="84689B284AE14F8F95DB88987F63F019"/>
  </w:style>
  <w:style w:type="paragraph" w:customStyle="1" w:styleId="C9C78D18D8FF44B4954C284ACD714C49">
    <w:name w:val="C9C78D18D8FF44B4954C284ACD714C49"/>
  </w:style>
  <w:style w:type="paragraph" w:customStyle="1" w:styleId="D85056AA0D8347B2A314F6F37A151E57">
    <w:name w:val="D85056AA0D8347B2A314F6F37A151E57"/>
  </w:style>
  <w:style w:type="paragraph" w:customStyle="1" w:styleId="B14F6EDAAAE547E092A10A69C02877B1">
    <w:name w:val="B14F6EDAAAE547E092A10A69C02877B1"/>
  </w:style>
  <w:style w:type="paragraph" w:customStyle="1" w:styleId="D1B17B77F0EC414780F4893DB744DE86">
    <w:name w:val="D1B17B77F0EC414780F4893DB744DE86"/>
  </w:style>
  <w:style w:type="paragraph" w:customStyle="1" w:styleId="1ECBE217E67E45E4A34FA8DD5DA00029">
    <w:name w:val="1ECBE217E67E45E4A34FA8DD5DA00029"/>
  </w:style>
  <w:style w:type="paragraph" w:customStyle="1" w:styleId="DF7642C1578046BFAE4AC85075D3DCB6">
    <w:name w:val="DF7642C1578046BFAE4AC85075D3DCB6"/>
  </w:style>
  <w:style w:type="paragraph" w:customStyle="1" w:styleId="B9B4627E0EE64F34A6C6E69AA961296A">
    <w:name w:val="B9B4627E0EE64F34A6C6E69AA961296A"/>
  </w:style>
  <w:style w:type="paragraph" w:customStyle="1" w:styleId="4579EB50CD3C4903B1F722F752333402">
    <w:name w:val="4579EB50CD3C4903B1F722F752333402"/>
  </w:style>
  <w:style w:type="paragraph" w:customStyle="1" w:styleId="C03371AAD2844C75A865F53C36145A16">
    <w:name w:val="C03371AAD2844C75A865F53C36145A16"/>
  </w:style>
  <w:style w:type="paragraph" w:customStyle="1" w:styleId="1EC4B11244FB4398A0BDA853F5BDF35E">
    <w:name w:val="1EC4B11244FB4398A0BDA853F5BDF35E"/>
  </w:style>
  <w:style w:type="paragraph" w:customStyle="1" w:styleId="801DB9E87428446190DFA38AB2E9FFF4">
    <w:name w:val="801DB9E87428446190DFA38AB2E9FFF4"/>
  </w:style>
  <w:style w:type="paragraph" w:customStyle="1" w:styleId="E88E4A257CF444B89BCFFF0519929457">
    <w:name w:val="E88E4A257CF444B89BCFFF0519929457"/>
  </w:style>
  <w:style w:type="paragraph" w:customStyle="1" w:styleId="7F8CA11CAF3447C39466221159EC50BC">
    <w:name w:val="7F8CA11CAF3447C39466221159EC50BC"/>
  </w:style>
  <w:style w:type="paragraph" w:customStyle="1" w:styleId="C657CB7EFC4A43FABB5CB0234F33F1F4">
    <w:name w:val="C657CB7EFC4A43FABB5CB0234F33F1F4"/>
  </w:style>
  <w:style w:type="paragraph" w:customStyle="1" w:styleId="A35A18CF84DB41BAA7E28D190D2BF087">
    <w:name w:val="A35A18CF84DB41BAA7E28D190D2BF087"/>
  </w:style>
  <w:style w:type="paragraph" w:customStyle="1" w:styleId="A1C4AA6479A84491917FD8E621792AAB">
    <w:name w:val="A1C4AA6479A84491917FD8E621792AAB"/>
  </w:style>
  <w:style w:type="paragraph" w:customStyle="1" w:styleId="92DB6D9F9F5043C8BD67CCB2D9CC8BB1">
    <w:name w:val="92DB6D9F9F5043C8BD67CCB2D9CC8BB1"/>
  </w:style>
  <w:style w:type="paragraph" w:customStyle="1" w:styleId="9C10FDAADDF74A0397F1E7AD1FD2F3C6">
    <w:name w:val="9C10FDAADDF74A0397F1E7AD1FD2F3C6"/>
  </w:style>
  <w:style w:type="paragraph" w:customStyle="1" w:styleId="59E73CF6623845A4B7841430D519E360">
    <w:name w:val="59E73CF6623845A4B7841430D519E360"/>
  </w:style>
  <w:style w:type="paragraph" w:customStyle="1" w:styleId="D62AE950A1CE4E6FA05E3FAA12EE5B0C">
    <w:name w:val="D62AE950A1CE4E6FA05E3FAA12EE5B0C"/>
  </w:style>
  <w:style w:type="paragraph" w:customStyle="1" w:styleId="8BCDD076254A4D45A368B23A16548967">
    <w:name w:val="8BCDD076254A4D45A368B23A16548967"/>
  </w:style>
  <w:style w:type="paragraph" w:customStyle="1" w:styleId="B0EF74C1495E499285E67028165A41A8">
    <w:name w:val="B0EF74C1495E499285E67028165A41A8"/>
    <w:rsid w:val="00A370AB"/>
  </w:style>
  <w:style w:type="paragraph" w:customStyle="1" w:styleId="D812783A76124083A7115B6A0F6A0402">
    <w:name w:val="D812783A76124083A7115B6A0F6A0402"/>
    <w:rsid w:val="00A370AB"/>
  </w:style>
  <w:style w:type="paragraph" w:customStyle="1" w:styleId="1F602BE665C94B18A3B06F27178A2EA1">
    <w:name w:val="1F602BE665C94B18A3B06F27178A2EA1"/>
    <w:rsid w:val="00A370AB"/>
  </w:style>
  <w:style w:type="paragraph" w:customStyle="1" w:styleId="5B3508869CE4424084149ADDF703D808">
    <w:name w:val="5B3508869CE4424084149ADDF703D808"/>
    <w:rsid w:val="00A370AB"/>
  </w:style>
  <w:style w:type="paragraph" w:customStyle="1" w:styleId="CACC9D9E68804EBBACB2222C85F4A373">
    <w:name w:val="CACC9D9E68804EBBACB2222C85F4A373"/>
    <w:rsid w:val="00A370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adeolu</dc:creator>
  <cp:keywords/>
  <dc:description/>
  <cp:lastModifiedBy>seun adeolu</cp:lastModifiedBy>
  <cp:revision>32</cp:revision>
  <dcterms:created xsi:type="dcterms:W3CDTF">2021-11-01T10:48:00Z</dcterms:created>
  <dcterms:modified xsi:type="dcterms:W3CDTF">2021-11-01T12:42:00Z</dcterms:modified>
  <cp:category/>
</cp:coreProperties>
</file>